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FDD1" w14:textId="5FF7E119" w:rsidR="00E81978" w:rsidRDefault="00CD7341">
      <w:pPr>
        <w:pStyle w:val="Title"/>
      </w:pPr>
      <w:sdt>
        <w:sdtPr>
          <w:alias w:val="Title:"/>
          <w:tag w:val="Title:"/>
          <w:id w:val="726351117"/>
          <w:placeholder>
            <w:docPart w:val="ADAD3D2DA0E84831A232DBCED4A4674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600F5">
            <w:t>Understanding COVID</w:t>
          </w:r>
        </w:sdtContent>
      </w:sdt>
    </w:p>
    <w:p w14:paraId="2CD7204E" w14:textId="33E1C80D" w:rsidR="00B823AA" w:rsidRDefault="00E06A9F" w:rsidP="00B823AA">
      <w:pPr>
        <w:pStyle w:val="Title2"/>
      </w:pPr>
      <w:r>
        <w:t>Nathan Dai</w:t>
      </w:r>
    </w:p>
    <w:p w14:paraId="7DA041EC" w14:textId="5516DE0E" w:rsidR="00E81978" w:rsidRDefault="00E06A9F" w:rsidP="00E06A9F">
      <w:pPr>
        <w:pStyle w:val="Title2"/>
      </w:pPr>
      <w:r>
        <w:t>Canyon Crest Academy</w:t>
      </w:r>
    </w:p>
    <w:sdt>
      <w:sdtPr>
        <w:alias w:val="Abstract:"/>
        <w:tag w:val="Abstract:"/>
        <w:id w:val="202146031"/>
        <w:placeholder>
          <w:docPart w:val="667D232865C84262936CC04E7F7E64BB"/>
        </w:placeholder>
        <w:temporary/>
        <w:showingPlcHdr/>
        <w15:appearance w15:val="hidden"/>
      </w:sdtPr>
      <w:sdtEndPr/>
      <w:sdtContent>
        <w:p w14:paraId="1C88ADB1" w14:textId="77777777" w:rsidR="00E81978" w:rsidRDefault="005D3A03">
          <w:pPr>
            <w:pStyle w:val="SectionTitle"/>
          </w:pPr>
          <w:r>
            <w:t>Abstract</w:t>
          </w:r>
        </w:p>
      </w:sdtContent>
    </w:sdt>
    <w:sdt>
      <w:sdtPr>
        <w:alias w:val="Text for abstract:"/>
        <w:tag w:val="Text for abstract:"/>
        <w:id w:val="-1399134618"/>
        <w:placeholder>
          <w:docPart w:val="DC44F7B27B4B48ADBE87C9771A882682"/>
        </w:placeholder>
        <w:temporary/>
        <w:showingPlcHdr/>
        <w15:appearance w15:val="hidden"/>
        <w:text/>
      </w:sdtPr>
      <w:sdtEndPr/>
      <w:sdtContent>
        <w:p w14:paraId="427C1DCB"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2E8FBAF5" w14:textId="36E3D516" w:rsidR="00E81978" w:rsidRDefault="005D3A03">
      <w:r>
        <w:rPr>
          <w:rStyle w:val="Emphasis"/>
        </w:rPr>
        <w:t>Keywords</w:t>
      </w:r>
      <w:r>
        <w:t xml:space="preserve">:  </w:t>
      </w:r>
      <w:r w:rsidR="00E06A9F">
        <w:t xml:space="preserve">COVID-19, </w:t>
      </w:r>
    </w:p>
    <w:p w14:paraId="6D55E1C8" w14:textId="4966EFCC" w:rsidR="00E81978" w:rsidRDefault="00CD7341" w:rsidP="000600F5">
      <w:pPr>
        <w:pStyle w:val="SectionTitle"/>
      </w:pPr>
      <w:sdt>
        <w:sdtPr>
          <w:alias w:val="Section title:"/>
          <w:tag w:val="Section title:"/>
          <w:id w:val="984196707"/>
          <w:placeholder>
            <w:docPart w:val="9F9C52DDED8F40369732DB09AAA7296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600F5">
            <w:t>Understanding COVID</w:t>
          </w:r>
        </w:sdtContent>
      </w:sdt>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7E49" w14:textId="77777777" w:rsidR="00CD7341" w:rsidRDefault="00CD7341">
      <w:pPr>
        <w:spacing w:line="240" w:lineRule="auto"/>
      </w:pPr>
      <w:r>
        <w:separator/>
      </w:r>
    </w:p>
    <w:p w14:paraId="7F7B8CC2" w14:textId="77777777" w:rsidR="00CD7341" w:rsidRDefault="00CD7341"/>
  </w:endnote>
  <w:endnote w:type="continuationSeparator" w:id="0">
    <w:p w14:paraId="7ADCF681" w14:textId="77777777" w:rsidR="00CD7341" w:rsidRDefault="00CD7341">
      <w:pPr>
        <w:spacing w:line="240" w:lineRule="auto"/>
      </w:pPr>
      <w:r>
        <w:continuationSeparator/>
      </w:r>
    </w:p>
    <w:p w14:paraId="09E9A369" w14:textId="77777777" w:rsidR="00CD7341" w:rsidRDefault="00CD73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63E6" w14:textId="77777777" w:rsidR="00CD7341" w:rsidRDefault="00CD7341">
      <w:pPr>
        <w:spacing w:line="240" w:lineRule="auto"/>
      </w:pPr>
      <w:r>
        <w:separator/>
      </w:r>
    </w:p>
    <w:p w14:paraId="3B453A28" w14:textId="77777777" w:rsidR="00CD7341" w:rsidRDefault="00CD7341"/>
  </w:footnote>
  <w:footnote w:type="continuationSeparator" w:id="0">
    <w:p w14:paraId="29C55DF3" w14:textId="77777777" w:rsidR="00CD7341" w:rsidRDefault="00CD7341">
      <w:pPr>
        <w:spacing w:line="240" w:lineRule="auto"/>
      </w:pPr>
      <w:r>
        <w:continuationSeparator/>
      </w:r>
    </w:p>
    <w:p w14:paraId="13B2070D" w14:textId="77777777" w:rsidR="00CD7341" w:rsidRDefault="00CD73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D3D4" w14:textId="44DCF150" w:rsidR="00E81978" w:rsidRDefault="00CD7341">
    <w:pPr>
      <w:pStyle w:val="Header"/>
    </w:pPr>
    <w:sdt>
      <w:sdtPr>
        <w:rPr>
          <w:rStyle w:val="Strong"/>
        </w:rPr>
        <w:alias w:val="Running head"/>
        <w:tag w:val=""/>
        <w:id w:val="12739865"/>
        <w:placeholder>
          <w:docPart w:val="290339B068024DCD8FB6D9550F562E1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06A9F">
          <w:rPr>
            <w:rStyle w:val="Strong"/>
          </w:rPr>
          <w:t>Understanding Covid-19</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E2441" w14:textId="2E7007CC" w:rsidR="00E81978" w:rsidRDefault="005D3A03">
    <w:pPr>
      <w:pStyle w:val="Header"/>
      <w:rPr>
        <w:rStyle w:val="Strong"/>
      </w:rPr>
    </w:pPr>
    <w:r>
      <w:t xml:space="preserve">Running head: </w:t>
    </w:r>
    <w:sdt>
      <w:sdtPr>
        <w:rPr>
          <w:rStyle w:val="Strong"/>
        </w:rPr>
        <w:alias w:val="Running head"/>
        <w:tag w:val=""/>
        <w:id w:val="-696842620"/>
        <w:placeholder>
          <w:docPart w:val="9CC2BE21D0904E88B8333155FC8BD56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06A9F">
          <w:rPr>
            <w:rStyle w:val="Strong"/>
          </w:rPr>
          <w:t>Understanding Covid-19</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40"/>
    <w:rsid w:val="000600F5"/>
    <w:rsid w:val="000D3F41"/>
    <w:rsid w:val="00355DCA"/>
    <w:rsid w:val="00541954"/>
    <w:rsid w:val="00551A02"/>
    <w:rsid w:val="005534FA"/>
    <w:rsid w:val="005D3A03"/>
    <w:rsid w:val="008002C0"/>
    <w:rsid w:val="008C5323"/>
    <w:rsid w:val="009A6A3B"/>
    <w:rsid w:val="00AF55EE"/>
    <w:rsid w:val="00B11440"/>
    <w:rsid w:val="00B823AA"/>
    <w:rsid w:val="00BA45DB"/>
    <w:rsid w:val="00BF4184"/>
    <w:rsid w:val="00C0601E"/>
    <w:rsid w:val="00C31D30"/>
    <w:rsid w:val="00CD6E39"/>
    <w:rsid w:val="00CD7341"/>
    <w:rsid w:val="00CF6E91"/>
    <w:rsid w:val="00D85B68"/>
    <w:rsid w:val="00E06A9F"/>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3741"/>
  <w15:chartTrackingRefBased/>
  <w15:docId w15:val="{6B49C413-002B-4D97-9DA3-9F24F8C1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AD3D2DA0E84831A232DBCED4A46742"/>
        <w:category>
          <w:name w:val="General"/>
          <w:gallery w:val="placeholder"/>
        </w:category>
        <w:types>
          <w:type w:val="bbPlcHdr"/>
        </w:types>
        <w:behaviors>
          <w:behavior w:val="content"/>
        </w:behaviors>
        <w:guid w:val="{8444FB9D-2F33-49DA-88E5-455E5FADA7EB}"/>
      </w:docPartPr>
      <w:docPartBody>
        <w:p w:rsidR="00975F5B" w:rsidRDefault="000308B4">
          <w:pPr>
            <w:pStyle w:val="ADAD3D2DA0E84831A232DBCED4A46742"/>
          </w:pPr>
          <w:r>
            <w:t>[Title Here, up to 12 Words, on One to Two Lines]</w:t>
          </w:r>
        </w:p>
      </w:docPartBody>
    </w:docPart>
    <w:docPart>
      <w:docPartPr>
        <w:name w:val="667D232865C84262936CC04E7F7E64BB"/>
        <w:category>
          <w:name w:val="General"/>
          <w:gallery w:val="placeholder"/>
        </w:category>
        <w:types>
          <w:type w:val="bbPlcHdr"/>
        </w:types>
        <w:behaviors>
          <w:behavior w:val="content"/>
        </w:behaviors>
        <w:guid w:val="{FAA48234-B4AD-4E45-A034-920DD56134A1}"/>
      </w:docPartPr>
      <w:docPartBody>
        <w:p w:rsidR="00975F5B" w:rsidRDefault="000308B4">
          <w:pPr>
            <w:pStyle w:val="667D232865C84262936CC04E7F7E64BB"/>
          </w:pPr>
          <w:r>
            <w:t>Abstract</w:t>
          </w:r>
        </w:p>
      </w:docPartBody>
    </w:docPart>
    <w:docPart>
      <w:docPartPr>
        <w:name w:val="DC44F7B27B4B48ADBE87C9771A882682"/>
        <w:category>
          <w:name w:val="General"/>
          <w:gallery w:val="placeholder"/>
        </w:category>
        <w:types>
          <w:type w:val="bbPlcHdr"/>
        </w:types>
        <w:behaviors>
          <w:behavior w:val="content"/>
        </w:behaviors>
        <w:guid w:val="{2D2BC1F8-66AC-4B54-9BD2-BE2B8F16640D}"/>
      </w:docPartPr>
      <w:docPartBody>
        <w:p w:rsidR="00975F5B" w:rsidRDefault="000308B4">
          <w:pPr>
            <w:pStyle w:val="DC44F7B27B4B48ADBE87C9771A88268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9F9C52DDED8F40369732DB09AAA72965"/>
        <w:category>
          <w:name w:val="General"/>
          <w:gallery w:val="placeholder"/>
        </w:category>
        <w:types>
          <w:type w:val="bbPlcHdr"/>
        </w:types>
        <w:behaviors>
          <w:behavior w:val="content"/>
        </w:behaviors>
        <w:guid w:val="{8C195EA1-13A2-435E-A86E-D2610AD894F1}"/>
      </w:docPartPr>
      <w:docPartBody>
        <w:p w:rsidR="00975F5B" w:rsidRDefault="000308B4">
          <w:pPr>
            <w:pStyle w:val="9F9C52DDED8F40369732DB09AAA72965"/>
          </w:pPr>
          <w:r>
            <w:t>[Title Here, up to 12 Words, on One to Two Lines]</w:t>
          </w:r>
        </w:p>
      </w:docPartBody>
    </w:docPart>
    <w:docPart>
      <w:docPartPr>
        <w:name w:val="290339B068024DCD8FB6D9550F562E16"/>
        <w:category>
          <w:name w:val="General"/>
          <w:gallery w:val="placeholder"/>
        </w:category>
        <w:types>
          <w:type w:val="bbPlcHdr"/>
        </w:types>
        <w:behaviors>
          <w:behavior w:val="content"/>
        </w:behaviors>
        <w:guid w:val="{231210B5-67CA-44CF-8D94-DD94EB6A47D1}"/>
      </w:docPartPr>
      <w:docPartBody>
        <w:p w:rsidR="00975F5B" w:rsidRDefault="000308B4">
          <w:pPr>
            <w:pStyle w:val="290339B068024DCD8FB6D9550F562E16"/>
          </w:pPr>
          <w:r w:rsidRPr="005D3A03">
            <w:t>Figures title:</w:t>
          </w:r>
        </w:p>
      </w:docPartBody>
    </w:docPart>
    <w:docPart>
      <w:docPartPr>
        <w:name w:val="9CC2BE21D0904E88B8333155FC8BD569"/>
        <w:category>
          <w:name w:val="General"/>
          <w:gallery w:val="placeholder"/>
        </w:category>
        <w:types>
          <w:type w:val="bbPlcHdr"/>
        </w:types>
        <w:behaviors>
          <w:behavior w:val="content"/>
        </w:behaviors>
        <w:guid w:val="{402D4878-600F-4104-B200-F6135B83FA2A}"/>
      </w:docPartPr>
      <w:docPartBody>
        <w:p w:rsidR="00975F5B" w:rsidRDefault="000308B4">
          <w:pPr>
            <w:pStyle w:val="9CC2BE21D0904E88B8333155FC8BD56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B4"/>
    <w:rsid w:val="000308B4"/>
    <w:rsid w:val="002D0EBD"/>
    <w:rsid w:val="0097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D3D2DA0E84831A232DBCED4A46742">
    <w:name w:val="ADAD3D2DA0E84831A232DBCED4A46742"/>
  </w:style>
  <w:style w:type="paragraph" w:customStyle="1" w:styleId="B673E7005BF248A8AB0CE3E8684F69BF">
    <w:name w:val="B673E7005BF248A8AB0CE3E8684F69BF"/>
  </w:style>
  <w:style w:type="paragraph" w:customStyle="1" w:styleId="F6D3E67A540E4303B2FD370AF3FBF8CB">
    <w:name w:val="F6D3E67A540E4303B2FD370AF3FBF8CB"/>
  </w:style>
  <w:style w:type="paragraph" w:customStyle="1" w:styleId="C47CC0C4DDE64DF2A7BEE0701B1F4D33">
    <w:name w:val="C47CC0C4DDE64DF2A7BEE0701B1F4D33"/>
  </w:style>
  <w:style w:type="paragraph" w:customStyle="1" w:styleId="B83933CB524749CC8C7251E717179A23">
    <w:name w:val="B83933CB524749CC8C7251E717179A23"/>
  </w:style>
  <w:style w:type="paragraph" w:customStyle="1" w:styleId="667D232865C84262936CC04E7F7E64BB">
    <w:name w:val="667D232865C84262936CC04E7F7E64BB"/>
  </w:style>
  <w:style w:type="character" w:styleId="Emphasis">
    <w:name w:val="Emphasis"/>
    <w:basedOn w:val="DefaultParagraphFont"/>
    <w:uiPriority w:val="4"/>
    <w:unhideWhenUsed/>
    <w:qFormat/>
    <w:rPr>
      <w:i/>
      <w:iCs/>
    </w:rPr>
  </w:style>
  <w:style w:type="paragraph" w:customStyle="1" w:styleId="DC44F7B27B4B48ADBE87C9771A882682">
    <w:name w:val="DC44F7B27B4B48ADBE87C9771A882682"/>
  </w:style>
  <w:style w:type="paragraph" w:customStyle="1" w:styleId="C36C8F5A9C134A7B8328820665BEC9E2">
    <w:name w:val="C36C8F5A9C134A7B8328820665BEC9E2"/>
  </w:style>
  <w:style w:type="paragraph" w:customStyle="1" w:styleId="9F9C52DDED8F40369732DB09AAA72965">
    <w:name w:val="9F9C52DDED8F40369732DB09AAA72965"/>
  </w:style>
  <w:style w:type="paragraph" w:customStyle="1" w:styleId="B5EC515B9F244394881D95AC1536F01B">
    <w:name w:val="B5EC515B9F244394881D95AC1536F01B"/>
  </w:style>
  <w:style w:type="paragraph" w:customStyle="1" w:styleId="8C7943F9259D4D2C98AA1B6B78760030">
    <w:name w:val="8C7943F9259D4D2C98AA1B6B78760030"/>
  </w:style>
  <w:style w:type="paragraph" w:customStyle="1" w:styleId="79B627CC94D24101863425CF5AA8D8B2">
    <w:name w:val="79B627CC94D24101863425CF5AA8D8B2"/>
  </w:style>
  <w:style w:type="paragraph" w:customStyle="1" w:styleId="865F025DF75F4911B4A71C8359C05D0D">
    <w:name w:val="865F025DF75F4911B4A71C8359C05D0D"/>
  </w:style>
  <w:style w:type="paragraph" w:customStyle="1" w:styleId="A432D1243D1C4AE199B77AF25AD649C3">
    <w:name w:val="A432D1243D1C4AE199B77AF25AD649C3"/>
  </w:style>
  <w:style w:type="paragraph" w:customStyle="1" w:styleId="DDB37DC49C744663AA00648B14EC8CD9">
    <w:name w:val="DDB37DC49C744663AA00648B14EC8CD9"/>
  </w:style>
  <w:style w:type="paragraph" w:customStyle="1" w:styleId="9AFCF74C5B544E44A52B1EFB8191E5D1">
    <w:name w:val="9AFCF74C5B544E44A52B1EFB8191E5D1"/>
  </w:style>
  <w:style w:type="paragraph" w:customStyle="1" w:styleId="11723FA796974DC18DA4738B78383F35">
    <w:name w:val="11723FA796974DC18DA4738B78383F35"/>
  </w:style>
  <w:style w:type="paragraph" w:customStyle="1" w:styleId="14E5E994F86A4AAE8194B4DA5F587A6A">
    <w:name w:val="14E5E994F86A4AAE8194B4DA5F587A6A"/>
  </w:style>
  <w:style w:type="paragraph" w:customStyle="1" w:styleId="5DC8C19BC07F4563937549AB3A523914">
    <w:name w:val="5DC8C19BC07F4563937549AB3A523914"/>
  </w:style>
  <w:style w:type="paragraph" w:customStyle="1" w:styleId="2A7D7109F9E94356BBC2F876B1683402">
    <w:name w:val="2A7D7109F9E94356BBC2F876B1683402"/>
  </w:style>
  <w:style w:type="paragraph" w:customStyle="1" w:styleId="A2C8484699FF43B58994314E4FB1D44C">
    <w:name w:val="A2C8484699FF43B58994314E4FB1D44C"/>
  </w:style>
  <w:style w:type="paragraph" w:customStyle="1" w:styleId="FE7F2FF5BF64440AA32E937C72E686A3">
    <w:name w:val="FE7F2FF5BF64440AA32E937C72E686A3"/>
  </w:style>
  <w:style w:type="paragraph" w:customStyle="1" w:styleId="E1D7EA385445401C98A5D523377F14EE">
    <w:name w:val="E1D7EA385445401C98A5D523377F14EE"/>
  </w:style>
  <w:style w:type="paragraph" w:customStyle="1" w:styleId="68EF714F1513491AB52584575C0ABDE0">
    <w:name w:val="68EF714F1513491AB52584575C0ABDE0"/>
  </w:style>
  <w:style w:type="paragraph" w:customStyle="1" w:styleId="3FA3C2C8A62849EB97A00EE5ED3AA4F3">
    <w:name w:val="3FA3C2C8A62849EB97A00EE5ED3AA4F3"/>
  </w:style>
  <w:style w:type="paragraph" w:customStyle="1" w:styleId="56EE3F14B4924098A0FF8B967CC88CD3">
    <w:name w:val="56EE3F14B4924098A0FF8B967CC88CD3"/>
  </w:style>
  <w:style w:type="paragraph" w:customStyle="1" w:styleId="B9AB0BA8B6F542ECB31C7AA91BF58EA9">
    <w:name w:val="B9AB0BA8B6F542ECB31C7AA91BF58EA9"/>
  </w:style>
  <w:style w:type="paragraph" w:customStyle="1" w:styleId="AFF1AFCBA6494B848163A31FE569017F">
    <w:name w:val="AFF1AFCBA6494B848163A31FE569017F"/>
  </w:style>
  <w:style w:type="paragraph" w:customStyle="1" w:styleId="30BFB89703AD44CC8531C21BBC41E479">
    <w:name w:val="30BFB89703AD44CC8531C21BBC41E479"/>
  </w:style>
  <w:style w:type="paragraph" w:customStyle="1" w:styleId="9143F21EE9304CE58FA84D3CEB717B55">
    <w:name w:val="9143F21EE9304CE58FA84D3CEB717B55"/>
  </w:style>
  <w:style w:type="paragraph" w:customStyle="1" w:styleId="A051A30591004F609FE0255BB9AA434A">
    <w:name w:val="A051A30591004F609FE0255BB9AA434A"/>
  </w:style>
  <w:style w:type="paragraph" w:customStyle="1" w:styleId="CC596D0C8C034E49870C10CC2692582D">
    <w:name w:val="CC596D0C8C034E49870C10CC2692582D"/>
  </w:style>
  <w:style w:type="paragraph" w:customStyle="1" w:styleId="7A318D214CC942C3A4F11E2355A17C5D">
    <w:name w:val="7A318D214CC942C3A4F11E2355A17C5D"/>
  </w:style>
  <w:style w:type="paragraph" w:customStyle="1" w:styleId="2E607CEC518143CEBA07CF078F5ED91F">
    <w:name w:val="2E607CEC518143CEBA07CF078F5ED91F"/>
  </w:style>
  <w:style w:type="paragraph" w:customStyle="1" w:styleId="02E148B6FE4B447B9C176F6A606920D1">
    <w:name w:val="02E148B6FE4B447B9C176F6A606920D1"/>
  </w:style>
  <w:style w:type="paragraph" w:customStyle="1" w:styleId="089CFDF3427A45B9B778A661BAF40541">
    <w:name w:val="089CFDF3427A45B9B778A661BAF40541"/>
  </w:style>
  <w:style w:type="paragraph" w:customStyle="1" w:styleId="AACAA2C0DB0A45B1987AE5F16CAB52DE">
    <w:name w:val="AACAA2C0DB0A45B1987AE5F16CAB52DE"/>
  </w:style>
  <w:style w:type="paragraph" w:customStyle="1" w:styleId="13B4A240FC16484C8504974BFEF0B9E4">
    <w:name w:val="13B4A240FC16484C8504974BFEF0B9E4"/>
  </w:style>
  <w:style w:type="paragraph" w:customStyle="1" w:styleId="8D553A33D917439BA2E8DA7F4ECE7042">
    <w:name w:val="8D553A33D917439BA2E8DA7F4ECE7042"/>
  </w:style>
  <w:style w:type="paragraph" w:customStyle="1" w:styleId="C20F1CBA1FD2469AB14933CAC45B7B76">
    <w:name w:val="C20F1CBA1FD2469AB14933CAC45B7B76"/>
  </w:style>
  <w:style w:type="paragraph" w:customStyle="1" w:styleId="4DB208B0517C4458B53C35333EBEB271">
    <w:name w:val="4DB208B0517C4458B53C35333EBEB271"/>
  </w:style>
  <w:style w:type="paragraph" w:customStyle="1" w:styleId="D014F52C2CC34C94A5A07AC11C3594AD">
    <w:name w:val="D014F52C2CC34C94A5A07AC11C3594AD"/>
  </w:style>
  <w:style w:type="paragraph" w:customStyle="1" w:styleId="522CA76A87874FF2944A34018117CA74">
    <w:name w:val="522CA76A87874FF2944A34018117CA74"/>
  </w:style>
  <w:style w:type="paragraph" w:customStyle="1" w:styleId="9B990779BC6249399FF0896FBBD43469">
    <w:name w:val="9B990779BC6249399FF0896FBBD43469"/>
  </w:style>
  <w:style w:type="paragraph" w:customStyle="1" w:styleId="592DB307064842E38DC687E497BE0839">
    <w:name w:val="592DB307064842E38DC687E497BE0839"/>
  </w:style>
  <w:style w:type="paragraph" w:customStyle="1" w:styleId="9DAB82C833B44037A2CEC88945307C25">
    <w:name w:val="9DAB82C833B44037A2CEC88945307C25"/>
  </w:style>
  <w:style w:type="paragraph" w:customStyle="1" w:styleId="E2BEB80B69D342619A7BD857185F2626">
    <w:name w:val="E2BEB80B69D342619A7BD857185F2626"/>
  </w:style>
  <w:style w:type="paragraph" w:customStyle="1" w:styleId="8E26DFD472A8402A8BE1BEAD845AE41F">
    <w:name w:val="8E26DFD472A8402A8BE1BEAD845AE41F"/>
  </w:style>
  <w:style w:type="paragraph" w:customStyle="1" w:styleId="C6A7597046C54AC6A3BFF45979B720CB">
    <w:name w:val="C6A7597046C54AC6A3BFF45979B720CB"/>
  </w:style>
  <w:style w:type="paragraph" w:customStyle="1" w:styleId="A9082FE033DE48FB82119E6A68CA9BDD">
    <w:name w:val="A9082FE033DE48FB82119E6A68CA9BDD"/>
  </w:style>
  <w:style w:type="paragraph" w:customStyle="1" w:styleId="0EB1BAD555E94C4B9B1C293400AB443C">
    <w:name w:val="0EB1BAD555E94C4B9B1C293400AB443C"/>
  </w:style>
  <w:style w:type="paragraph" w:customStyle="1" w:styleId="97157143EFD1400EB2567A5DE5985A68">
    <w:name w:val="97157143EFD1400EB2567A5DE5985A68"/>
  </w:style>
  <w:style w:type="paragraph" w:customStyle="1" w:styleId="773A01960D0C49DD976D38B84E839B6A">
    <w:name w:val="773A01960D0C49DD976D38B84E839B6A"/>
  </w:style>
  <w:style w:type="paragraph" w:customStyle="1" w:styleId="A867F0EC88D24D0DB6D6B14D5267721D">
    <w:name w:val="A867F0EC88D24D0DB6D6B14D5267721D"/>
  </w:style>
  <w:style w:type="paragraph" w:customStyle="1" w:styleId="4F9E23A179F94DA9A4C8066CC12583D5">
    <w:name w:val="4F9E23A179F94DA9A4C8066CC12583D5"/>
  </w:style>
  <w:style w:type="paragraph" w:customStyle="1" w:styleId="09A478F34BB14E88B59CDE9D7FA9F6B2">
    <w:name w:val="09A478F34BB14E88B59CDE9D7FA9F6B2"/>
  </w:style>
  <w:style w:type="paragraph" w:customStyle="1" w:styleId="0FF39F1ACF5E4AB9B12B9858E3211DF3">
    <w:name w:val="0FF39F1ACF5E4AB9B12B9858E3211DF3"/>
  </w:style>
  <w:style w:type="paragraph" w:customStyle="1" w:styleId="50E0330331A540F8B3C0D49D412469D3">
    <w:name w:val="50E0330331A540F8B3C0D49D412469D3"/>
  </w:style>
  <w:style w:type="paragraph" w:customStyle="1" w:styleId="4C82FF278D0A40FEB2AA512A697AF83B">
    <w:name w:val="4C82FF278D0A40FEB2AA512A697AF83B"/>
  </w:style>
  <w:style w:type="paragraph" w:customStyle="1" w:styleId="815EAF84046A4CD5A7A374CD4443F7D5">
    <w:name w:val="815EAF84046A4CD5A7A374CD4443F7D5"/>
  </w:style>
  <w:style w:type="paragraph" w:customStyle="1" w:styleId="5588F69AFDFF40DD8C202EB999771271">
    <w:name w:val="5588F69AFDFF40DD8C202EB999771271"/>
  </w:style>
  <w:style w:type="paragraph" w:customStyle="1" w:styleId="290339B068024DCD8FB6D9550F562E16">
    <w:name w:val="290339B068024DCD8FB6D9550F562E16"/>
  </w:style>
  <w:style w:type="paragraph" w:customStyle="1" w:styleId="9CC2BE21D0904E88B8333155FC8BD569">
    <w:name w:val="9CC2BE21D0904E88B8333155FC8BD5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Understanding Covid-19</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663</TotalTime>
  <Pages>3</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COVID</dc:title>
  <dc:subject/>
  <dc:creator>Nathan Dai</dc:creator>
  <cp:keywords/>
  <dc:description/>
  <cp:lastModifiedBy>DaiN6213</cp:lastModifiedBy>
  <cp:revision>3</cp:revision>
  <dcterms:created xsi:type="dcterms:W3CDTF">2021-09-19T06:14:00Z</dcterms:created>
  <dcterms:modified xsi:type="dcterms:W3CDTF">2021-09-22T14:54:00Z</dcterms:modified>
</cp:coreProperties>
</file>